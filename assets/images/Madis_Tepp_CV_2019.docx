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D38D4D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62FB06D" w14:textId="77777777" w:rsidR="00692703" w:rsidRPr="00CF1A49" w:rsidRDefault="00CC33A5" w:rsidP="00913946">
            <w:pPr>
              <w:pStyle w:val="Title"/>
            </w:pPr>
            <w:r>
              <w:t xml:space="preserve">Madis </w:t>
            </w:r>
            <w:r>
              <w:rPr>
                <w:rStyle w:val="IntenseEmphasis"/>
              </w:rPr>
              <w:t>Tepp</w:t>
            </w:r>
          </w:p>
          <w:p w14:paraId="6E8FE7FD" w14:textId="77777777" w:rsidR="00692703" w:rsidRPr="00CF1A49" w:rsidRDefault="00AA3E9B" w:rsidP="00913946">
            <w:pPr>
              <w:pStyle w:val="ContactInfo"/>
              <w:contextualSpacing w:val="0"/>
            </w:pPr>
            <w:r>
              <w:t>Mobile: +46722500316</w:t>
            </w:r>
          </w:p>
          <w:p w14:paraId="21C3BD10" w14:textId="77777777" w:rsidR="00692703" w:rsidRPr="00CF1A49" w:rsidRDefault="00AA3E9B" w:rsidP="00913946">
            <w:pPr>
              <w:pStyle w:val="ContactInfoEmphasis"/>
              <w:contextualSpacing w:val="0"/>
            </w:pPr>
            <w:r>
              <w:t>madis.tepp@gmail.com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9FA2DDDA02C4DE48F591B1668446D2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A3E9B">
              <w:t>https://www.linkedin.com/in/madis-tepp-1a0283b1/</w:t>
            </w:r>
            <w:r w:rsidR="00692703" w:rsidRPr="00CF1A49">
              <w:t xml:space="preserve"> </w:t>
            </w:r>
          </w:p>
        </w:tc>
      </w:tr>
      <w:tr w:rsidR="009571D8" w:rsidRPr="00CF1A49" w14:paraId="3A425003" w14:textId="77777777" w:rsidTr="00692703">
        <w:tc>
          <w:tcPr>
            <w:tcW w:w="9360" w:type="dxa"/>
            <w:tcMar>
              <w:top w:w="432" w:type="dxa"/>
            </w:tcMar>
          </w:tcPr>
          <w:p w14:paraId="384B427C" w14:textId="0656778C" w:rsidR="001755A8" w:rsidRPr="00CF1A49" w:rsidRDefault="00AA3E9B" w:rsidP="00913946">
            <w:pPr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Highly motivated process expert with a vast experience from customer service operations</w:t>
            </w:r>
            <w:r w:rsidR="00B265B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working on breaking through to tech industry and launching a career </w:t>
            </w:r>
            <w:r w:rsidR="007E5DB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 a developer.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 enjoy creating </w:t>
            </w:r>
            <w:r w:rsidR="007E5DB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success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in teams with a data-driven, creative approach and digital approach. A problem solver by nature!</w:t>
            </w:r>
          </w:p>
        </w:tc>
      </w:tr>
    </w:tbl>
    <w:p w14:paraId="1D044913" w14:textId="77777777" w:rsidR="004E01EB" w:rsidRDefault="007C003A" w:rsidP="00EC4676">
      <w:pPr>
        <w:pStyle w:val="Heading1"/>
        <w:tabs>
          <w:tab w:val="left" w:pos="2505"/>
        </w:tabs>
      </w:pPr>
      <w:sdt>
        <w:sdtPr>
          <w:alias w:val="Experience:"/>
          <w:tag w:val="Experience:"/>
          <w:id w:val="-1983300934"/>
          <w:placeholder>
            <w:docPart w:val="E03D8EAE537B4FAE920478C559D38B0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EC4676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0A05B0F" w14:textId="77777777" w:rsidTr="00EC4676">
        <w:tc>
          <w:tcPr>
            <w:tcW w:w="9290" w:type="dxa"/>
          </w:tcPr>
          <w:p w14:paraId="48742A67" w14:textId="77777777" w:rsidR="00EC4676" w:rsidRPr="00CF1A49" w:rsidRDefault="00EC4676" w:rsidP="00EC4676">
            <w:pPr>
              <w:pStyle w:val="Heading3"/>
              <w:contextualSpacing w:val="0"/>
              <w:outlineLvl w:val="2"/>
            </w:pPr>
            <w:r>
              <w:t>09.2019</w:t>
            </w:r>
            <w:r w:rsidRPr="00CF1A49">
              <w:t xml:space="preserve"> –</w:t>
            </w:r>
            <w:r w:rsidR="0041759E">
              <w:t xml:space="preserve"> until further</w:t>
            </w:r>
          </w:p>
          <w:p w14:paraId="2B8B9CB8" w14:textId="3253C744" w:rsidR="00EC4676" w:rsidRPr="00CF1A49" w:rsidRDefault="00EC4676" w:rsidP="00EC4676">
            <w:pPr>
              <w:pStyle w:val="Heading2"/>
              <w:contextualSpacing w:val="0"/>
              <w:outlineLvl w:val="1"/>
            </w:pPr>
            <w:r>
              <w:t>Business product owner</w:t>
            </w:r>
            <w:r w:rsidR="0041759E">
              <w:t xml:space="preserve"> chat-bot</w:t>
            </w:r>
            <w:r w:rsidR="0077549B">
              <w:t xml:space="preserve">, </w:t>
            </w:r>
            <w:r>
              <w:rPr>
                <w:rStyle w:val="SubtleReference"/>
              </w:rPr>
              <w:t>scandinavian airlines</w:t>
            </w:r>
          </w:p>
          <w:p w14:paraId="2607F684" w14:textId="3E34F061" w:rsidR="00EC4676" w:rsidRDefault="00EC4676" w:rsidP="00EC4676">
            <w:r>
              <w:t>Create strategy, drive implementation and development of SAS Chat-bot across all web channels</w:t>
            </w:r>
            <w:r w:rsidR="007E5DB7">
              <w:t>.</w:t>
            </w:r>
          </w:p>
          <w:p w14:paraId="1A88FE39" w14:textId="77777777" w:rsidR="00EC4676" w:rsidRDefault="00EC4676" w:rsidP="001D0BF1">
            <w:pPr>
              <w:pStyle w:val="Heading3"/>
              <w:contextualSpacing w:val="0"/>
              <w:outlineLvl w:val="2"/>
            </w:pPr>
          </w:p>
          <w:p w14:paraId="148D8323" w14:textId="77777777" w:rsidR="001D0BF1" w:rsidRPr="00CF1A49" w:rsidRDefault="00CC33A5" w:rsidP="001D0BF1">
            <w:pPr>
              <w:pStyle w:val="Heading3"/>
              <w:contextualSpacing w:val="0"/>
              <w:outlineLvl w:val="2"/>
            </w:pPr>
            <w:r>
              <w:t>03.2018</w:t>
            </w:r>
            <w:r w:rsidR="001D0BF1" w:rsidRPr="00CF1A49">
              <w:t xml:space="preserve"> – </w:t>
            </w:r>
            <w:r>
              <w:t>current</w:t>
            </w:r>
          </w:p>
          <w:p w14:paraId="13EC928F" w14:textId="77777777" w:rsidR="001D0BF1" w:rsidRPr="00CF1A49" w:rsidRDefault="00CC33A5" w:rsidP="001D0BF1">
            <w:pPr>
              <w:pStyle w:val="Heading2"/>
              <w:contextualSpacing w:val="0"/>
              <w:outlineLvl w:val="1"/>
            </w:pPr>
            <w:r>
              <w:t>process owner</w:t>
            </w:r>
            <w:r w:rsidR="001D0BF1"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scandinavian airlines</w:t>
            </w:r>
          </w:p>
          <w:p w14:paraId="75BF3E4E" w14:textId="77777777" w:rsidR="001E3120" w:rsidRDefault="00CC33A5" w:rsidP="001D0BF1">
            <w:pPr>
              <w:contextualSpacing w:val="0"/>
            </w:pPr>
            <w:r>
              <w:t>Drive cost reduction and digitalization across areas of responsibility with data driven approach.</w:t>
            </w:r>
          </w:p>
          <w:p w14:paraId="44C625AE" w14:textId="77777777" w:rsidR="00CC33A5" w:rsidRPr="00CF1A49" w:rsidRDefault="00CC33A5" w:rsidP="001D0BF1">
            <w:pPr>
              <w:contextualSpacing w:val="0"/>
            </w:pPr>
            <w:r>
              <w:t>Responsible for short and mid-term channel strategy.</w:t>
            </w:r>
          </w:p>
        </w:tc>
      </w:tr>
      <w:tr w:rsidR="00F61DF9" w:rsidRPr="00CF1A49" w14:paraId="59D2EB11" w14:textId="77777777" w:rsidTr="00EC4676">
        <w:tc>
          <w:tcPr>
            <w:tcW w:w="9290" w:type="dxa"/>
            <w:tcMar>
              <w:top w:w="216" w:type="dxa"/>
            </w:tcMar>
          </w:tcPr>
          <w:p w14:paraId="22D1EF92" w14:textId="77777777" w:rsidR="00F61DF9" w:rsidRPr="00CF1A49" w:rsidRDefault="00EC4676" w:rsidP="00F61DF9">
            <w:pPr>
              <w:pStyle w:val="Heading3"/>
              <w:contextualSpacing w:val="0"/>
              <w:outlineLvl w:val="2"/>
            </w:pPr>
            <w:r>
              <w:t>01.2016</w:t>
            </w:r>
            <w:r w:rsidR="00F61DF9" w:rsidRPr="00CF1A49">
              <w:t xml:space="preserve"> – </w:t>
            </w:r>
            <w:r>
              <w:t>03.2018</w:t>
            </w:r>
          </w:p>
          <w:p w14:paraId="6AE07274" w14:textId="77777777" w:rsidR="00F61DF9" w:rsidRPr="00CF1A49" w:rsidRDefault="00CC33A5" w:rsidP="00F61DF9">
            <w:pPr>
              <w:pStyle w:val="Heading2"/>
              <w:contextualSpacing w:val="0"/>
              <w:outlineLvl w:val="1"/>
            </w:pPr>
            <w:r>
              <w:t>skill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scandinavian airlines</w:t>
            </w:r>
          </w:p>
          <w:p w14:paraId="3F93BD3F" w14:textId="77777777" w:rsidR="00F61DF9" w:rsidRDefault="00CC33A5" w:rsidP="00F61DF9">
            <w:r>
              <w:t xml:space="preserve">High focus on working with continuous improvements using LEAN </w:t>
            </w:r>
            <w:r w:rsidRPr="00CC33A5">
              <w:t>methodology</w:t>
            </w:r>
            <w:r>
              <w:t>. Responsible for</w:t>
            </w:r>
            <w:r w:rsidR="00EC4676">
              <w:t xml:space="preserve"> implementation of best practices across areas of responsibility</w:t>
            </w:r>
            <w:r>
              <w:t xml:space="preserve"> </w:t>
            </w:r>
          </w:p>
          <w:p w14:paraId="21CFE7BD" w14:textId="77777777" w:rsidR="00EC4676" w:rsidRDefault="00EC4676" w:rsidP="00F61DF9"/>
          <w:p w14:paraId="3FFA0CEF" w14:textId="4B56810E" w:rsidR="00EC4676" w:rsidRPr="00CF1A49" w:rsidRDefault="00EF5B14" w:rsidP="00EC4676">
            <w:pPr>
              <w:pStyle w:val="Heading3"/>
              <w:contextualSpacing w:val="0"/>
              <w:outlineLvl w:val="2"/>
            </w:pPr>
            <w:r>
              <w:t>10</w:t>
            </w:r>
            <w:r w:rsidR="00EC4676">
              <w:t>.201</w:t>
            </w:r>
            <w:r>
              <w:t>3</w:t>
            </w:r>
            <w:r w:rsidR="00EC4676" w:rsidRPr="00CF1A49">
              <w:t xml:space="preserve"> –</w:t>
            </w:r>
            <w:r w:rsidR="00C43D26">
              <w:t xml:space="preserve"> 01.20</w:t>
            </w:r>
            <w:r>
              <w:t>16</w:t>
            </w:r>
          </w:p>
          <w:p w14:paraId="76CF0D67" w14:textId="77777777" w:rsidR="00EC4676" w:rsidRPr="00CF1A49" w:rsidRDefault="00EC4676" w:rsidP="00EC4676">
            <w:pPr>
              <w:pStyle w:val="Heading2"/>
              <w:contextualSpacing w:val="0"/>
              <w:outlineLvl w:val="1"/>
            </w:pPr>
            <w:r>
              <w:t>Super user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scandinavian airlines</w:t>
            </w:r>
          </w:p>
          <w:p w14:paraId="00422DCB" w14:textId="77777777" w:rsidR="00EC4676" w:rsidRDefault="00EC4676" w:rsidP="00EC4676">
            <w:r>
              <w:t>Training and quality responsible for Travel Agent support desk</w:t>
            </w:r>
          </w:p>
          <w:p w14:paraId="05E38484" w14:textId="77777777" w:rsidR="00EC4676" w:rsidRDefault="00EC4676" w:rsidP="00EC4676"/>
          <w:p w14:paraId="045F5F2D" w14:textId="77777777" w:rsidR="00EC4676" w:rsidRDefault="00EC4676" w:rsidP="00F61DF9"/>
        </w:tc>
      </w:tr>
    </w:tbl>
    <w:p w14:paraId="0B90DB2A" w14:textId="066BC449" w:rsidR="00EC4676" w:rsidRPr="00CF1A49" w:rsidRDefault="007E5DB7" w:rsidP="00EC4676">
      <w:pPr>
        <w:pStyle w:val="Heading1"/>
      </w:pPr>
      <w:r>
        <w:t>Other relevant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EC4676" w:rsidRPr="00CF1A49" w14:paraId="4447A571" w14:textId="77777777" w:rsidTr="00BD252E">
        <w:tc>
          <w:tcPr>
            <w:tcW w:w="9355" w:type="dxa"/>
          </w:tcPr>
          <w:p w14:paraId="4F3493E1" w14:textId="77777777" w:rsidR="00EC4676" w:rsidRPr="00CF1A49" w:rsidRDefault="00EC4676" w:rsidP="00BD252E">
            <w:pPr>
              <w:pStyle w:val="Heading3"/>
              <w:contextualSpacing w:val="0"/>
              <w:outlineLvl w:val="2"/>
            </w:pPr>
            <w:r>
              <w:t>02.2019</w:t>
            </w:r>
            <w:r w:rsidRPr="00CF1A49">
              <w:t xml:space="preserve"> – </w:t>
            </w:r>
            <w:r>
              <w:t>2021</w:t>
            </w:r>
          </w:p>
          <w:p w14:paraId="2F19EC5E" w14:textId="3F8B4110" w:rsidR="00EC4676" w:rsidRPr="00CF1A49" w:rsidRDefault="008C530D" w:rsidP="00BD252E">
            <w:pPr>
              <w:pStyle w:val="Heading2"/>
              <w:contextualSpacing w:val="0"/>
              <w:outlineLvl w:val="1"/>
            </w:pPr>
            <w:r>
              <w:t xml:space="preserve">Virtual assistance &amp; knowledge </w:t>
            </w:r>
            <w:r w:rsidR="00981F62">
              <w:t>database</w:t>
            </w:r>
            <w:r>
              <w:t xml:space="preserve"> responsible</w:t>
            </w:r>
            <w:r w:rsidR="00EC4676" w:rsidRPr="00CF1A49">
              <w:t>,</w:t>
            </w:r>
            <w:r w:rsidR="00EC4676">
              <w:t xml:space="preserve"> </w:t>
            </w:r>
            <w:r w:rsidR="00EC4676">
              <w:rPr>
                <w:rStyle w:val="SubtleReference"/>
              </w:rPr>
              <w:t>scandinavian airlines</w:t>
            </w:r>
          </w:p>
          <w:p w14:paraId="108D8C85" w14:textId="760E53ED" w:rsidR="00EC4676" w:rsidRDefault="00EC4676" w:rsidP="00BD252E">
            <w:pPr>
              <w:contextualSpacing w:val="0"/>
            </w:pPr>
            <w:r>
              <w:t xml:space="preserve">Ensure delivery </w:t>
            </w:r>
            <w:r w:rsidR="002A622A">
              <w:t>and successful</w:t>
            </w:r>
            <w:r>
              <w:t xml:space="preserve"> </w:t>
            </w:r>
            <w:r w:rsidR="002A622A">
              <w:t>implementation</w:t>
            </w:r>
            <w:r w:rsidR="00981F62">
              <w:t xml:space="preserve"> VA and Knowledge database</w:t>
            </w:r>
            <w:r w:rsidR="005E037C">
              <w:t xml:space="preserve"> to reach</w:t>
            </w:r>
            <w:r w:rsidR="002A622A">
              <w:t xml:space="preserve"> </w:t>
            </w:r>
            <w:r>
              <w:t xml:space="preserve">business goals </w:t>
            </w:r>
            <w:r w:rsidR="00F04B79">
              <w:t>during system shift to</w:t>
            </w:r>
            <w:r>
              <w:t xml:space="preserve"> Salesforce platform in Scandinavian Airlines customer service. </w:t>
            </w:r>
          </w:p>
          <w:p w14:paraId="215490E7" w14:textId="77777777" w:rsidR="00EC4676" w:rsidRPr="00CF1A49" w:rsidRDefault="00EC4676" w:rsidP="00BD252E">
            <w:pPr>
              <w:contextualSpacing w:val="0"/>
            </w:pPr>
            <w:r>
              <w:t>Project type: Agile hybrid</w:t>
            </w:r>
          </w:p>
        </w:tc>
      </w:tr>
      <w:tr w:rsidR="00EC4676" w:rsidRPr="00CF1A49" w14:paraId="16023586" w14:textId="77777777" w:rsidTr="00BD252E">
        <w:tc>
          <w:tcPr>
            <w:tcW w:w="9355" w:type="dxa"/>
            <w:tcMar>
              <w:top w:w="216" w:type="dxa"/>
            </w:tcMar>
          </w:tcPr>
          <w:p w14:paraId="3F3BB1F5" w14:textId="77777777" w:rsidR="00EA3F0B" w:rsidRDefault="00AA3E9B" w:rsidP="00EA3F0B">
            <w:pPr>
              <w:pStyle w:val="Heading3"/>
              <w:contextualSpacing w:val="0"/>
              <w:outlineLvl w:val="2"/>
            </w:pPr>
            <w:r>
              <w:br/>
            </w:r>
            <w:r w:rsidR="00EC4676">
              <w:t>03.2018</w:t>
            </w:r>
            <w:r w:rsidR="00EC4676" w:rsidRPr="00CF1A49">
              <w:t xml:space="preserve"> – </w:t>
            </w:r>
            <w:r w:rsidR="00EC4676">
              <w:t>current</w:t>
            </w:r>
          </w:p>
          <w:p w14:paraId="7A6F2C44" w14:textId="161503B3" w:rsidR="00EC4676" w:rsidRDefault="00EC4676" w:rsidP="00EA3F0B">
            <w:pPr>
              <w:pStyle w:val="Heading3"/>
              <w:contextualSpacing w:val="0"/>
              <w:outlineLvl w:val="2"/>
            </w:pPr>
            <w:r w:rsidRPr="007E5DB7">
              <w:rPr>
                <w:color w:val="1D824C" w:themeColor="accent1"/>
                <w:sz w:val="26"/>
                <w:szCs w:val="26"/>
              </w:rPr>
              <w:t>Business lead SAS Sales and Service - GDPR project,</w:t>
            </w:r>
            <w:r>
              <w:t xml:space="preserve"> </w:t>
            </w:r>
            <w:r>
              <w:rPr>
                <w:rStyle w:val="SubtleReference"/>
              </w:rPr>
              <w:t>scandinavian airlines</w:t>
            </w:r>
            <w:r w:rsidR="00AA3E9B">
              <w:rPr>
                <w:rStyle w:val="SubtleReference"/>
              </w:rPr>
              <w:br/>
              <w:t>E</w:t>
            </w:r>
            <w:r w:rsidRPr="00EC4676">
              <w:rPr>
                <w:rFonts w:eastAsiaTheme="minorHAnsi" w:cstheme="minorBidi"/>
                <w:b w:val="0"/>
                <w:caps w:val="0"/>
                <w:szCs w:val="22"/>
              </w:rPr>
              <w:t xml:space="preserve">nsure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GDPR compliant </w:t>
            </w:r>
            <w:r w:rsidRPr="00EC4676">
              <w:rPr>
                <w:rFonts w:eastAsiaTheme="minorHAnsi" w:cstheme="minorBidi"/>
                <w:b w:val="0"/>
                <w:caps w:val="0"/>
                <w:szCs w:val="22"/>
              </w:rPr>
              <w:t xml:space="preserve">process implementation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across SAS customer service, both</w:t>
            </w:r>
            <w:r w:rsidRPr="00EC4676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18E140CDA5EE4711A0AEA7620932BA47"/>
        </w:placeholder>
        <w:temporary/>
        <w:showingPlcHdr/>
        <w15:appearance w15:val="hidden"/>
      </w:sdtPr>
      <w:sdtEndPr/>
      <w:sdtContent>
        <w:p w14:paraId="6DCC233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CC562E2" w14:textId="77777777" w:rsidTr="0041759E">
        <w:tc>
          <w:tcPr>
            <w:tcW w:w="9290" w:type="dxa"/>
          </w:tcPr>
          <w:p w14:paraId="4B706833" w14:textId="77777777" w:rsidR="0041759E" w:rsidRPr="00CF1A49" w:rsidRDefault="0041759E" w:rsidP="0041759E">
            <w:pPr>
              <w:pStyle w:val="Heading3"/>
              <w:contextualSpacing w:val="0"/>
              <w:outlineLvl w:val="2"/>
            </w:pPr>
            <w:r>
              <w:t>2019 – 2020</w:t>
            </w:r>
          </w:p>
          <w:p w14:paraId="325A3762" w14:textId="77777777" w:rsidR="0041759E" w:rsidRPr="00CF1A49" w:rsidRDefault="0041759E" w:rsidP="0041759E">
            <w:pPr>
              <w:pStyle w:val="Heading2"/>
              <w:contextualSpacing w:val="0"/>
              <w:outlineLvl w:val="1"/>
            </w:pPr>
            <w:r>
              <w:t>diploma in Full stack development,</w:t>
            </w:r>
            <w:r w:rsidRPr="00CF1A49">
              <w:t xml:space="preserve"> </w:t>
            </w:r>
            <w:r>
              <w:rPr>
                <w:rStyle w:val="SubtleReference"/>
              </w:rPr>
              <w:t>Code institu</w:t>
            </w:r>
            <w:r w:rsidR="00A96994">
              <w:rPr>
                <w:rStyle w:val="SubtleReference"/>
              </w:rPr>
              <w:t>t</w:t>
            </w:r>
            <w:r>
              <w:rPr>
                <w:rStyle w:val="SubtleReference"/>
              </w:rPr>
              <w:t>e</w:t>
            </w:r>
          </w:p>
          <w:p w14:paraId="4A0B6FAF" w14:textId="77777777" w:rsidR="00A96994" w:rsidRDefault="00A96994" w:rsidP="00A96994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Primary focus: HTML5, CSS3, Python, and JavaScript along with Flask and Django Framework. </w:t>
            </w:r>
          </w:p>
          <w:p w14:paraId="33C8788C" w14:textId="77777777" w:rsidR="007538DC" w:rsidRPr="00CF1A49" w:rsidRDefault="00A96994" w:rsidP="00A96994">
            <w:pPr>
              <w:contextualSpacing w:val="0"/>
            </w:pPr>
            <w:r>
              <w:t>Secondary focus: UX Design, Agile way of working</w:t>
            </w:r>
          </w:p>
        </w:tc>
      </w:tr>
      <w:tr w:rsidR="0041759E" w:rsidRPr="00CF1A49" w14:paraId="3E702889" w14:textId="77777777" w:rsidTr="0041759E">
        <w:tc>
          <w:tcPr>
            <w:tcW w:w="9290" w:type="dxa"/>
            <w:tcMar>
              <w:top w:w="216" w:type="dxa"/>
            </w:tcMar>
          </w:tcPr>
          <w:p w14:paraId="2B6F51A4" w14:textId="77777777" w:rsidR="0041759E" w:rsidRPr="00CF1A49" w:rsidRDefault="0041759E" w:rsidP="0041759E">
            <w:pPr>
              <w:pStyle w:val="Heading3"/>
              <w:contextualSpacing w:val="0"/>
              <w:outlineLvl w:val="2"/>
            </w:pPr>
            <w:r>
              <w:t>2001-2004</w:t>
            </w:r>
          </w:p>
          <w:p w14:paraId="689BDCBD" w14:textId="77777777" w:rsidR="00A96994" w:rsidRPr="00CF1A49" w:rsidRDefault="0041759E" w:rsidP="00A96994">
            <w:pPr>
              <w:pStyle w:val="Heading2"/>
              <w:contextualSpacing w:val="0"/>
              <w:outlineLvl w:val="1"/>
            </w:pPr>
            <w:r>
              <w:t>TAllinn Technical high school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1:"/>
                <w:tag w:val="Enter school 1:"/>
                <w:id w:val="-657761059"/>
                <w:placeholder>
                  <w:docPart w:val="C3A73B961882498D80232C078992A57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CF1A49">
                  <w:rPr>
                    <w:rStyle w:val="SubtleReference"/>
                  </w:rPr>
                  <w:t>School</w:t>
                </w:r>
              </w:sdtContent>
            </w:sdt>
          </w:p>
        </w:tc>
      </w:tr>
      <w:tr w:rsidR="0041759E" w:rsidRPr="00CF1A49" w14:paraId="144ACDFB" w14:textId="77777777" w:rsidTr="0041759E">
        <w:tc>
          <w:tcPr>
            <w:tcW w:w="9290" w:type="dxa"/>
            <w:tcMar>
              <w:top w:w="216" w:type="dxa"/>
            </w:tcMar>
          </w:tcPr>
          <w:p w14:paraId="6FCFDC7E" w14:textId="77777777" w:rsidR="00A96994" w:rsidRDefault="00A96994" w:rsidP="0041759E"/>
        </w:tc>
      </w:tr>
    </w:tbl>
    <w:p w14:paraId="14CCC192" w14:textId="77777777" w:rsidR="00A96994" w:rsidRPr="00CF1A49" w:rsidRDefault="00A96994" w:rsidP="00A96994">
      <w:pPr>
        <w:pStyle w:val="Heading1"/>
      </w:pPr>
      <w:r>
        <w:t>Trainings &amp; courses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96994" w:rsidRPr="00CF1A49" w14:paraId="18BAC2CE" w14:textId="77777777" w:rsidTr="00BD252E">
        <w:tc>
          <w:tcPr>
            <w:tcW w:w="9290" w:type="dxa"/>
          </w:tcPr>
          <w:p w14:paraId="0E2AB809" w14:textId="77777777" w:rsidR="00A96994" w:rsidRPr="00252844" w:rsidRDefault="00A96994" w:rsidP="00BD252E">
            <w:pPr>
              <w:pStyle w:val="Heading3"/>
              <w:contextualSpacing w:val="0"/>
              <w:outlineLvl w:val="2"/>
            </w:pPr>
            <w:r w:rsidRPr="00252844">
              <w:t>2019</w:t>
            </w:r>
          </w:p>
          <w:p w14:paraId="17E2FB60" w14:textId="77777777" w:rsidR="00A96994" w:rsidRDefault="00A96994" w:rsidP="00BD252E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 w:rsidRPr="00A96994">
              <w:rPr>
                <w:color w:val="1D824C" w:themeColor="accent1"/>
                <w:sz w:val="26"/>
                <w:szCs w:val="26"/>
              </w:rPr>
              <w:t>Salesforce Trailheads</w:t>
            </w:r>
            <w:r>
              <w:rPr>
                <w:color w:val="1D824C" w:themeColor="accent1"/>
                <w:sz w:val="26"/>
                <w:szCs w:val="26"/>
              </w:rPr>
              <w:t>, salesforce llc</w:t>
            </w:r>
          </w:p>
          <w:p w14:paraId="79D25E00" w14:textId="2027EC80" w:rsidR="00A96994" w:rsidRPr="00A96994" w:rsidRDefault="00A96994" w:rsidP="00BD252E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N</w:t>
            </w:r>
            <w:r w:rsidRPr="00A96994">
              <w:rPr>
                <w:rFonts w:eastAsiaTheme="minorHAnsi" w:cstheme="minorBidi"/>
                <w:b w:val="0"/>
                <w:caps w:val="0"/>
                <w:szCs w:val="22"/>
              </w:rPr>
              <w:t>umerous different trailheads completed</w:t>
            </w:r>
            <w:bookmarkStart w:id="0" w:name="_GoBack"/>
            <w:bookmarkEnd w:id="0"/>
          </w:p>
          <w:p w14:paraId="166D14D2" w14:textId="77777777" w:rsidR="00A96994" w:rsidRPr="00A96994" w:rsidRDefault="00A96994" w:rsidP="00BD252E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</w:p>
          <w:p w14:paraId="71C488A3" w14:textId="77777777" w:rsidR="00A96994" w:rsidRPr="00252844" w:rsidRDefault="00A96994" w:rsidP="00BD252E">
            <w:pPr>
              <w:pStyle w:val="Heading3"/>
              <w:contextualSpacing w:val="0"/>
              <w:outlineLvl w:val="2"/>
            </w:pPr>
            <w:r w:rsidRPr="00252844">
              <w:t>2017</w:t>
            </w:r>
          </w:p>
          <w:p w14:paraId="1BBAD8F1" w14:textId="77777777" w:rsidR="00A96994" w:rsidRPr="00A96994" w:rsidRDefault="00A96994" w:rsidP="00A96994">
            <w:pPr>
              <w:pStyle w:val="Heading2"/>
              <w:outlineLvl w:val="1"/>
              <w:rPr>
                <w:b w:val="0"/>
                <w:smallCaps/>
              </w:rPr>
            </w:pPr>
            <w:r>
              <w:t>Initiating and plannign project,</w:t>
            </w:r>
            <w:r w:rsidRPr="00CF1A49">
              <w:t xml:space="preserve"> </w:t>
            </w:r>
            <w:r w:rsidRPr="00A96994">
              <w:rPr>
                <w:b w:val="0"/>
                <w:smallCaps/>
              </w:rPr>
              <w:t>University of California, Irvine</w:t>
            </w:r>
          </w:p>
          <w:p w14:paraId="6A21559D" w14:textId="77777777" w:rsidR="00A96994" w:rsidRPr="00A96994" w:rsidRDefault="00A96994" w:rsidP="00A96994">
            <w:pPr>
              <w:pStyle w:val="Heading2"/>
              <w:outlineLvl w:val="1"/>
              <w:rPr>
                <w:b w:val="0"/>
                <w:smallCaps/>
              </w:rPr>
            </w:pPr>
          </w:p>
          <w:p w14:paraId="1BDE4D7E" w14:textId="77777777" w:rsidR="00A96994" w:rsidRPr="00252844" w:rsidRDefault="00A96994" w:rsidP="00A96994">
            <w:pPr>
              <w:pStyle w:val="Heading3"/>
              <w:contextualSpacing w:val="0"/>
              <w:outlineLvl w:val="2"/>
            </w:pPr>
            <w:r w:rsidRPr="00252844">
              <w:t>2017</w:t>
            </w:r>
          </w:p>
          <w:p w14:paraId="3A4F8C01" w14:textId="77777777" w:rsidR="00A96994" w:rsidRPr="00A96994" w:rsidRDefault="00A96994" w:rsidP="00A96994">
            <w:pPr>
              <w:pStyle w:val="Heading2"/>
              <w:outlineLvl w:val="1"/>
            </w:pPr>
            <w:r>
              <w:t xml:space="preserve">Lean training, </w:t>
            </w:r>
            <w:r w:rsidRPr="00A96994">
              <w:rPr>
                <w:b w:val="0"/>
                <w:smallCaps/>
              </w:rPr>
              <w:t>sas ab</w:t>
            </w:r>
          </w:p>
        </w:tc>
      </w:tr>
      <w:tr w:rsidR="00A96994" w:rsidRPr="00CF1A49" w14:paraId="7C0047BB" w14:textId="77777777" w:rsidTr="00BD252E">
        <w:tc>
          <w:tcPr>
            <w:tcW w:w="9290" w:type="dxa"/>
            <w:tcMar>
              <w:top w:w="216" w:type="dxa"/>
            </w:tcMar>
          </w:tcPr>
          <w:p w14:paraId="4FD01467" w14:textId="77777777" w:rsidR="00A96994" w:rsidRPr="00CF1A49" w:rsidRDefault="00A96994" w:rsidP="00BD252E">
            <w:pPr>
              <w:pStyle w:val="Heading3"/>
              <w:contextualSpacing w:val="0"/>
              <w:outlineLvl w:val="2"/>
            </w:pPr>
            <w:r>
              <w:t>2016</w:t>
            </w:r>
          </w:p>
          <w:p w14:paraId="7CAB9CC4" w14:textId="77777777" w:rsidR="00A96994" w:rsidRDefault="00A96994" w:rsidP="00BD252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A96994">
              <w:t>SAS Leadership</w:t>
            </w:r>
            <w:r>
              <w:t xml:space="preserve"> program, </w:t>
            </w:r>
            <w:r>
              <w:rPr>
                <w:rStyle w:val="SubtleReference"/>
              </w:rPr>
              <w:t>mindset ab</w:t>
            </w:r>
          </w:p>
          <w:p w14:paraId="5EA9F3E0" w14:textId="77777777" w:rsidR="00A96994" w:rsidRPr="00CF1A49" w:rsidRDefault="00A96994" w:rsidP="00BD252E">
            <w:pPr>
              <w:pStyle w:val="Heading2"/>
              <w:contextualSpacing w:val="0"/>
              <w:outlineLvl w:val="1"/>
            </w:pPr>
          </w:p>
          <w:p w14:paraId="38FDCF23" w14:textId="77777777" w:rsidR="00A96994" w:rsidRPr="00CF1A49" w:rsidRDefault="00A96994" w:rsidP="00BD252E">
            <w:pPr>
              <w:contextualSpacing w:val="0"/>
            </w:pPr>
          </w:p>
        </w:tc>
      </w:tr>
    </w:tbl>
    <w:p w14:paraId="31CCBEDB" w14:textId="77777777" w:rsidR="00AA3E9B" w:rsidRDefault="00AA3E9B" w:rsidP="00486277">
      <w:pPr>
        <w:pStyle w:val="Heading1"/>
      </w:pPr>
    </w:p>
    <w:p w14:paraId="16C29D05" w14:textId="77777777" w:rsidR="00AA3E9B" w:rsidRDefault="00AA3E9B" w:rsidP="00486277">
      <w:pPr>
        <w:pStyle w:val="Heading1"/>
      </w:pPr>
    </w:p>
    <w:p w14:paraId="430E8AE7" w14:textId="77777777" w:rsidR="00AA3E9B" w:rsidRDefault="00AA3E9B" w:rsidP="00486277">
      <w:pPr>
        <w:pStyle w:val="Heading1"/>
      </w:pPr>
    </w:p>
    <w:p w14:paraId="1FF3A1B4" w14:textId="77777777" w:rsidR="00AA3E9B" w:rsidRPr="00CF1A49" w:rsidRDefault="00AA3E9B" w:rsidP="00486277">
      <w:pPr>
        <w:pStyle w:val="Heading1"/>
      </w:pPr>
    </w:p>
    <w:p w14:paraId="608F2B70" w14:textId="77777777" w:rsidR="00B51D1B" w:rsidRDefault="00B51D1B" w:rsidP="00A96994">
      <w:pPr>
        <w:pStyle w:val="Heading1"/>
      </w:pPr>
    </w:p>
    <w:p w14:paraId="6F82589A" w14:textId="77777777" w:rsidR="00A96994" w:rsidRDefault="00A96994" w:rsidP="00A96994">
      <w:pPr>
        <w:pStyle w:val="Heading1"/>
      </w:pPr>
    </w:p>
    <w:p w14:paraId="768E01E1" w14:textId="77777777" w:rsidR="00A96994" w:rsidRPr="006E1507" w:rsidRDefault="00A96994" w:rsidP="00A96994">
      <w:pPr>
        <w:pStyle w:val="Heading1"/>
      </w:pPr>
    </w:p>
    <w:sectPr w:rsidR="00A96994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3FE3" w14:textId="77777777" w:rsidR="007C003A" w:rsidRDefault="007C003A" w:rsidP="0068194B">
      <w:r>
        <w:separator/>
      </w:r>
    </w:p>
    <w:p w14:paraId="2463D1CA" w14:textId="77777777" w:rsidR="007C003A" w:rsidRDefault="007C003A"/>
    <w:p w14:paraId="247402A2" w14:textId="77777777" w:rsidR="007C003A" w:rsidRDefault="007C003A"/>
  </w:endnote>
  <w:endnote w:type="continuationSeparator" w:id="0">
    <w:p w14:paraId="3A4A48A0" w14:textId="77777777" w:rsidR="007C003A" w:rsidRDefault="007C003A" w:rsidP="0068194B">
      <w:r>
        <w:continuationSeparator/>
      </w:r>
    </w:p>
    <w:p w14:paraId="4ED0E6C2" w14:textId="77777777" w:rsidR="007C003A" w:rsidRDefault="007C003A"/>
    <w:p w14:paraId="3F318900" w14:textId="77777777" w:rsidR="007C003A" w:rsidRDefault="007C00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3F45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0FB8" w14:textId="77777777" w:rsidR="007C003A" w:rsidRDefault="007C003A" w:rsidP="0068194B">
      <w:r>
        <w:separator/>
      </w:r>
    </w:p>
    <w:p w14:paraId="5777FB7B" w14:textId="77777777" w:rsidR="007C003A" w:rsidRDefault="007C003A"/>
    <w:p w14:paraId="30F78CA7" w14:textId="77777777" w:rsidR="007C003A" w:rsidRDefault="007C003A"/>
  </w:footnote>
  <w:footnote w:type="continuationSeparator" w:id="0">
    <w:p w14:paraId="3FE9F841" w14:textId="77777777" w:rsidR="007C003A" w:rsidRDefault="007C003A" w:rsidP="0068194B">
      <w:r>
        <w:continuationSeparator/>
      </w:r>
    </w:p>
    <w:p w14:paraId="0DE59A67" w14:textId="77777777" w:rsidR="007C003A" w:rsidRDefault="007C003A"/>
    <w:p w14:paraId="3C610B27" w14:textId="77777777" w:rsidR="007C003A" w:rsidRDefault="007C00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F37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F06E8F" wp14:editId="74CE520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56B0C0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8B6577"/>
    <w:multiLevelType w:val="hybridMultilevel"/>
    <w:tmpl w:val="C72A24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A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844"/>
    <w:rsid w:val="002617AE"/>
    <w:rsid w:val="002638D0"/>
    <w:rsid w:val="002647D3"/>
    <w:rsid w:val="00275EAE"/>
    <w:rsid w:val="00294998"/>
    <w:rsid w:val="00297F18"/>
    <w:rsid w:val="002A1945"/>
    <w:rsid w:val="002A622A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59E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37C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549B"/>
    <w:rsid w:val="0079206B"/>
    <w:rsid w:val="00796076"/>
    <w:rsid w:val="007C003A"/>
    <w:rsid w:val="007C0566"/>
    <w:rsid w:val="007C606B"/>
    <w:rsid w:val="007E5DB7"/>
    <w:rsid w:val="007E6A61"/>
    <w:rsid w:val="00801140"/>
    <w:rsid w:val="00803404"/>
    <w:rsid w:val="00812EE8"/>
    <w:rsid w:val="00834955"/>
    <w:rsid w:val="00855B59"/>
    <w:rsid w:val="00860461"/>
    <w:rsid w:val="0086487C"/>
    <w:rsid w:val="00870B20"/>
    <w:rsid w:val="008829F8"/>
    <w:rsid w:val="00885897"/>
    <w:rsid w:val="008A6538"/>
    <w:rsid w:val="008C518B"/>
    <w:rsid w:val="008C530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F62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994"/>
    <w:rsid w:val="00AA3E9B"/>
    <w:rsid w:val="00AB32F8"/>
    <w:rsid w:val="00AB610B"/>
    <w:rsid w:val="00AD360E"/>
    <w:rsid w:val="00AD40FB"/>
    <w:rsid w:val="00AD782D"/>
    <w:rsid w:val="00AE7650"/>
    <w:rsid w:val="00B10EBE"/>
    <w:rsid w:val="00B236F1"/>
    <w:rsid w:val="00B265B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3D26"/>
    <w:rsid w:val="00C47FA6"/>
    <w:rsid w:val="00C57FC6"/>
    <w:rsid w:val="00C66A7D"/>
    <w:rsid w:val="00C779DA"/>
    <w:rsid w:val="00C814F7"/>
    <w:rsid w:val="00CA4B4D"/>
    <w:rsid w:val="00CB35C3"/>
    <w:rsid w:val="00CC33A5"/>
    <w:rsid w:val="00CD323D"/>
    <w:rsid w:val="00CE4030"/>
    <w:rsid w:val="00CE64B3"/>
    <w:rsid w:val="00CF1A49"/>
    <w:rsid w:val="00D04F1F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F0B"/>
    <w:rsid w:val="00EA5099"/>
    <w:rsid w:val="00EC1351"/>
    <w:rsid w:val="00EC4676"/>
    <w:rsid w:val="00EC4CBF"/>
    <w:rsid w:val="00EE2CA8"/>
    <w:rsid w:val="00EF17E8"/>
    <w:rsid w:val="00EF51D9"/>
    <w:rsid w:val="00EF5B14"/>
    <w:rsid w:val="00F04B7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DC0E7"/>
  <w15:chartTrackingRefBased/>
  <w15:docId w15:val="{96170B3A-7C24-4E48-B7CE-E8A573A5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854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FA2DDDA02C4DE48F591B1668446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7136D-60C3-44D7-9FBD-8069504702C9}"/>
      </w:docPartPr>
      <w:docPartBody>
        <w:p w:rsidR="00397C56" w:rsidRDefault="00F540EA">
          <w:pPr>
            <w:pStyle w:val="B9FA2DDDA02C4DE48F591B1668446D25"/>
          </w:pPr>
          <w:r w:rsidRPr="00CF1A49">
            <w:t>·</w:t>
          </w:r>
        </w:p>
      </w:docPartBody>
    </w:docPart>
    <w:docPart>
      <w:docPartPr>
        <w:name w:val="E03D8EAE537B4FAE920478C559D3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E10D1-8DB0-41D5-BA76-9B557413D271}"/>
      </w:docPartPr>
      <w:docPartBody>
        <w:p w:rsidR="00397C56" w:rsidRDefault="00F540EA">
          <w:pPr>
            <w:pStyle w:val="E03D8EAE537B4FAE920478C559D38B0D"/>
          </w:pPr>
          <w:r w:rsidRPr="00CF1A49">
            <w:t>Experience</w:t>
          </w:r>
        </w:p>
      </w:docPartBody>
    </w:docPart>
    <w:docPart>
      <w:docPartPr>
        <w:name w:val="18E140CDA5EE4711A0AEA7620932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C830-2C6C-47B9-BD37-666C56866897}"/>
      </w:docPartPr>
      <w:docPartBody>
        <w:p w:rsidR="00397C56" w:rsidRDefault="00F540EA">
          <w:pPr>
            <w:pStyle w:val="18E140CDA5EE4711A0AEA7620932BA47"/>
          </w:pPr>
          <w:r w:rsidRPr="00CF1A49">
            <w:t>Education</w:t>
          </w:r>
        </w:p>
      </w:docPartBody>
    </w:docPart>
    <w:docPart>
      <w:docPartPr>
        <w:name w:val="C3A73B961882498D80232C078992A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07B1E-F2BA-4FBC-A9E8-4B86C7D8B4B0}"/>
      </w:docPartPr>
      <w:docPartBody>
        <w:p w:rsidR="00397C56" w:rsidRDefault="00865DFC" w:rsidP="00865DFC">
          <w:pPr>
            <w:pStyle w:val="C3A73B961882498D80232C078992A577"/>
          </w:pPr>
          <w:r w:rsidRPr="00CF1A49">
            <w:rPr>
              <w:rStyle w:val="SubtleReference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FC"/>
    <w:rsid w:val="00397C56"/>
    <w:rsid w:val="00604052"/>
    <w:rsid w:val="00865DFC"/>
    <w:rsid w:val="00F5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F549985E14DCC92DBA0308556A402">
    <w:name w:val="28FF549985E14DCC92DBA0308556A40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0A7020CA234471FA7FAC5ECF4D578C3">
    <w:name w:val="20A7020CA234471FA7FAC5ECF4D578C3"/>
  </w:style>
  <w:style w:type="paragraph" w:customStyle="1" w:styleId="F57749CE543F481C847EFCACF76FCE0F">
    <w:name w:val="F57749CE543F481C847EFCACF76FCE0F"/>
  </w:style>
  <w:style w:type="paragraph" w:customStyle="1" w:styleId="74A8DD28A31A4A198AC04D1F41C8E67E">
    <w:name w:val="74A8DD28A31A4A198AC04D1F41C8E67E"/>
  </w:style>
  <w:style w:type="paragraph" w:customStyle="1" w:styleId="11A884F3FBAB45B8BA57E26D054A48C6">
    <w:name w:val="11A884F3FBAB45B8BA57E26D054A48C6"/>
  </w:style>
  <w:style w:type="paragraph" w:customStyle="1" w:styleId="F37C0B4E4D83477DB7969B10CCC447A3">
    <w:name w:val="F37C0B4E4D83477DB7969B10CCC447A3"/>
  </w:style>
  <w:style w:type="paragraph" w:customStyle="1" w:styleId="B9FA2DDDA02C4DE48F591B1668446D25">
    <w:name w:val="B9FA2DDDA02C4DE48F591B1668446D25"/>
  </w:style>
  <w:style w:type="paragraph" w:customStyle="1" w:styleId="3340ADF522CB476B81D0572949EA9126">
    <w:name w:val="3340ADF522CB476B81D0572949EA9126"/>
  </w:style>
  <w:style w:type="paragraph" w:customStyle="1" w:styleId="D37108A853564D84B00DD69DE1386D5E">
    <w:name w:val="D37108A853564D84B00DD69DE1386D5E"/>
  </w:style>
  <w:style w:type="paragraph" w:customStyle="1" w:styleId="098F24C49CEA4B678E9B8221169A34BA">
    <w:name w:val="098F24C49CEA4B678E9B8221169A34BA"/>
  </w:style>
  <w:style w:type="paragraph" w:customStyle="1" w:styleId="A7C3C278FDB3407FA2F3FB7D93FBB100">
    <w:name w:val="A7C3C278FDB3407FA2F3FB7D93FBB100"/>
  </w:style>
  <w:style w:type="paragraph" w:customStyle="1" w:styleId="E03D8EAE537B4FAE920478C559D38B0D">
    <w:name w:val="E03D8EAE537B4FAE920478C559D38B0D"/>
  </w:style>
  <w:style w:type="paragraph" w:customStyle="1" w:styleId="A36BBF9302AC45CFBDD874EAE6747D9B">
    <w:name w:val="A36BBF9302AC45CFBDD874EAE6747D9B"/>
  </w:style>
  <w:style w:type="paragraph" w:customStyle="1" w:styleId="BA59B0D9333D437A8749E304771EFEE7">
    <w:name w:val="BA59B0D9333D437A8749E304771EFEE7"/>
  </w:style>
  <w:style w:type="paragraph" w:customStyle="1" w:styleId="BCEE6F02541D4B34AB26FB39DA49E7B5">
    <w:name w:val="BCEE6F02541D4B34AB26FB39DA49E7B5"/>
  </w:style>
  <w:style w:type="character" w:styleId="SubtleReference">
    <w:name w:val="Subtle Reference"/>
    <w:basedOn w:val="DefaultParagraphFont"/>
    <w:uiPriority w:val="10"/>
    <w:qFormat/>
    <w:rsid w:val="00865DFC"/>
    <w:rPr>
      <w:b/>
      <w:caps w:val="0"/>
      <w:smallCaps/>
      <w:color w:val="595959" w:themeColor="text1" w:themeTint="A6"/>
    </w:rPr>
  </w:style>
  <w:style w:type="paragraph" w:customStyle="1" w:styleId="414F901029354ACF947D3565E73D6CD0">
    <w:name w:val="414F901029354ACF947D3565E73D6CD0"/>
  </w:style>
  <w:style w:type="paragraph" w:customStyle="1" w:styleId="D9792516B2E240208486017FB9F3D640">
    <w:name w:val="D9792516B2E240208486017FB9F3D640"/>
  </w:style>
  <w:style w:type="paragraph" w:customStyle="1" w:styleId="833D032D1A154ADBAF190930E8024032">
    <w:name w:val="833D032D1A154ADBAF190930E8024032"/>
  </w:style>
  <w:style w:type="paragraph" w:customStyle="1" w:styleId="4CE49E8D6A90466BA67025915055929B">
    <w:name w:val="4CE49E8D6A90466BA67025915055929B"/>
  </w:style>
  <w:style w:type="paragraph" w:customStyle="1" w:styleId="1BE72C912FBC40EC85B91633DFA0F0DF">
    <w:name w:val="1BE72C912FBC40EC85B91633DFA0F0DF"/>
  </w:style>
  <w:style w:type="paragraph" w:customStyle="1" w:styleId="91E4E3568B6D417282F82B40BBE9EFCB">
    <w:name w:val="91E4E3568B6D417282F82B40BBE9EFCB"/>
  </w:style>
  <w:style w:type="paragraph" w:customStyle="1" w:styleId="691ED862FBD549BE94BE713BD951B5BC">
    <w:name w:val="691ED862FBD549BE94BE713BD951B5BC"/>
  </w:style>
  <w:style w:type="paragraph" w:customStyle="1" w:styleId="18E140CDA5EE4711A0AEA7620932BA47">
    <w:name w:val="18E140CDA5EE4711A0AEA7620932BA47"/>
  </w:style>
  <w:style w:type="paragraph" w:customStyle="1" w:styleId="8CEC6ADC57BF4B12892391C87B08DD70">
    <w:name w:val="8CEC6ADC57BF4B12892391C87B08DD70"/>
  </w:style>
  <w:style w:type="paragraph" w:customStyle="1" w:styleId="4B7F56032EEE4F11B6AEB7FA04CE7523">
    <w:name w:val="4B7F56032EEE4F11B6AEB7FA04CE7523"/>
  </w:style>
  <w:style w:type="paragraph" w:customStyle="1" w:styleId="EAC84E47A1E04F1AA3261F8241DDF511">
    <w:name w:val="EAC84E47A1E04F1AA3261F8241DDF511"/>
  </w:style>
  <w:style w:type="paragraph" w:customStyle="1" w:styleId="8992EF14A44C4503892F4997D602D6A7">
    <w:name w:val="8992EF14A44C4503892F4997D602D6A7"/>
  </w:style>
  <w:style w:type="paragraph" w:customStyle="1" w:styleId="33F04D043C0A4115BD1B4CB55B2CD72B">
    <w:name w:val="33F04D043C0A4115BD1B4CB55B2CD72B"/>
  </w:style>
  <w:style w:type="paragraph" w:customStyle="1" w:styleId="051AE2F36AC441638BFA0E16BB7CBF8E">
    <w:name w:val="051AE2F36AC441638BFA0E16BB7CBF8E"/>
  </w:style>
  <w:style w:type="paragraph" w:customStyle="1" w:styleId="A17C0337C6AC4FD49EB4164E113EED64">
    <w:name w:val="A17C0337C6AC4FD49EB4164E113EED64"/>
  </w:style>
  <w:style w:type="paragraph" w:customStyle="1" w:styleId="C8C42ACD7E1F41B78C428E12B38B9E2A">
    <w:name w:val="C8C42ACD7E1F41B78C428E12B38B9E2A"/>
  </w:style>
  <w:style w:type="paragraph" w:customStyle="1" w:styleId="D922C1D8271C454EBEFC33EA110083A9">
    <w:name w:val="D922C1D8271C454EBEFC33EA110083A9"/>
  </w:style>
  <w:style w:type="paragraph" w:customStyle="1" w:styleId="72BA9C1E029E487AAB75025D204883C8">
    <w:name w:val="72BA9C1E029E487AAB75025D204883C8"/>
  </w:style>
  <w:style w:type="paragraph" w:customStyle="1" w:styleId="49DE214497534F5C9B5CF5374D1A571C">
    <w:name w:val="49DE214497534F5C9B5CF5374D1A571C"/>
  </w:style>
  <w:style w:type="paragraph" w:customStyle="1" w:styleId="39C98ED6E04141F29D1B86DCCAC596EE">
    <w:name w:val="39C98ED6E04141F29D1B86DCCAC596EE"/>
  </w:style>
  <w:style w:type="paragraph" w:customStyle="1" w:styleId="2DD1B327CD8F4278A6DD629E437EEFCD">
    <w:name w:val="2DD1B327CD8F4278A6DD629E437EEFCD"/>
  </w:style>
  <w:style w:type="paragraph" w:customStyle="1" w:styleId="81381117036446F2BE2307CAEBF93D81">
    <w:name w:val="81381117036446F2BE2307CAEBF93D81"/>
  </w:style>
  <w:style w:type="paragraph" w:customStyle="1" w:styleId="08FC31C566D6415899C734949B64F843">
    <w:name w:val="08FC31C566D6415899C734949B64F843"/>
  </w:style>
  <w:style w:type="paragraph" w:customStyle="1" w:styleId="788E1526DAB14EC9B071DC3CF95D5508">
    <w:name w:val="788E1526DAB14EC9B071DC3CF95D5508"/>
  </w:style>
  <w:style w:type="paragraph" w:customStyle="1" w:styleId="1CE9847665E4464198C55A95E5174EBD">
    <w:name w:val="1CE9847665E4464198C55A95E5174EBD"/>
  </w:style>
  <w:style w:type="paragraph" w:customStyle="1" w:styleId="393B20556EE745F8876FE1BC8687611E">
    <w:name w:val="393B20556EE745F8876FE1BC8687611E"/>
  </w:style>
  <w:style w:type="paragraph" w:customStyle="1" w:styleId="D47232A64E4D4CC79BC0D4E30F0799A6">
    <w:name w:val="D47232A64E4D4CC79BC0D4E30F0799A6"/>
    <w:rsid w:val="00865DFC"/>
  </w:style>
  <w:style w:type="paragraph" w:customStyle="1" w:styleId="06F6C919BB9C4DFB9C4543AB1A959538">
    <w:name w:val="06F6C919BB9C4DFB9C4543AB1A959538"/>
    <w:rsid w:val="00865DFC"/>
  </w:style>
  <w:style w:type="paragraph" w:customStyle="1" w:styleId="2D1F2E86C6D340F7BD535A43EADF04E4">
    <w:name w:val="2D1F2E86C6D340F7BD535A43EADF04E4"/>
    <w:rsid w:val="00865DFC"/>
  </w:style>
  <w:style w:type="paragraph" w:customStyle="1" w:styleId="8F24D7D8CCFD4EC295B6FC118C17D0A6">
    <w:name w:val="8F24D7D8CCFD4EC295B6FC118C17D0A6"/>
    <w:rsid w:val="00865DFC"/>
  </w:style>
  <w:style w:type="paragraph" w:customStyle="1" w:styleId="07264F089DCC49078F6BC00F51AF702E">
    <w:name w:val="07264F089DCC49078F6BC00F51AF702E"/>
    <w:rsid w:val="00865DFC"/>
  </w:style>
  <w:style w:type="paragraph" w:customStyle="1" w:styleId="C3A73B961882498D80232C078992A577">
    <w:name w:val="C3A73B961882498D80232C078992A577"/>
    <w:rsid w:val="00865DFC"/>
  </w:style>
  <w:style w:type="paragraph" w:customStyle="1" w:styleId="43763932F0BC45B1B33536C80FA6DA5E">
    <w:name w:val="43763932F0BC45B1B33536C80FA6DA5E"/>
    <w:rsid w:val="00865DFC"/>
  </w:style>
  <w:style w:type="paragraph" w:customStyle="1" w:styleId="FE1E30FF04DA4689A217D4A2430622CD">
    <w:name w:val="FE1E30FF04DA4689A217D4A2430622CD"/>
    <w:rsid w:val="00865DFC"/>
  </w:style>
  <w:style w:type="paragraph" w:customStyle="1" w:styleId="0EE799C974A7462585B6A7DF8E5DF643">
    <w:name w:val="0EE799C974A7462585B6A7DF8E5DF643"/>
    <w:rsid w:val="00865DFC"/>
  </w:style>
  <w:style w:type="paragraph" w:customStyle="1" w:styleId="80F4953BF66B4631A044F220103088EE">
    <w:name w:val="80F4953BF66B4631A044F220103088EE"/>
    <w:rsid w:val="00865DFC"/>
  </w:style>
  <w:style w:type="paragraph" w:customStyle="1" w:styleId="8B465736AC1C43829C5736881D958C98">
    <w:name w:val="8B465736AC1C43829C5736881D958C98"/>
    <w:rsid w:val="00865DFC"/>
  </w:style>
  <w:style w:type="paragraph" w:customStyle="1" w:styleId="CE9DC90CEFD34264BB863C5B2B3D820E">
    <w:name w:val="CE9DC90CEFD34264BB863C5B2B3D820E"/>
    <w:rsid w:val="00865DFC"/>
  </w:style>
  <w:style w:type="paragraph" w:customStyle="1" w:styleId="C4AC4C3B55904677B9A7B17E5ED82FE7">
    <w:name w:val="C4AC4C3B55904677B9A7B17E5ED82FE7"/>
    <w:rsid w:val="00865DFC"/>
  </w:style>
  <w:style w:type="paragraph" w:customStyle="1" w:styleId="468183C7AE5A4085949A6E01F9E6553C">
    <w:name w:val="468183C7AE5A4085949A6E01F9E6553C"/>
    <w:rsid w:val="00865DFC"/>
  </w:style>
  <w:style w:type="paragraph" w:customStyle="1" w:styleId="302BC51783AA42C7A864EC91CABF8758">
    <w:name w:val="302BC51783AA42C7A864EC91CABF8758"/>
    <w:rsid w:val="00865DFC"/>
  </w:style>
  <w:style w:type="paragraph" w:customStyle="1" w:styleId="41E3ED5C5C5A4031951AB5AFC9AC7748">
    <w:name w:val="41E3ED5C5C5A4031951AB5AFC9AC7748"/>
    <w:rsid w:val="00865DFC"/>
  </w:style>
  <w:style w:type="paragraph" w:customStyle="1" w:styleId="9CDA0F28A268466D97B2501A2FBFD52F">
    <w:name w:val="9CDA0F28A268466D97B2501A2FBFD52F"/>
    <w:rsid w:val="00865DFC"/>
  </w:style>
  <w:style w:type="paragraph" w:customStyle="1" w:styleId="734897A27A5D4BC5B3B78E31E7963871">
    <w:name w:val="734897A27A5D4BC5B3B78E31E7963871"/>
    <w:rsid w:val="00865DFC"/>
  </w:style>
  <w:style w:type="paragraph" w:customStyle="1" w:styleId="58E36AB686604A67BD6E199C16C2EC66">
    <w:name w:val="58E36AB686604A67BD6E199C16C2EC66"/>
    <w:rsid w:val="00865DFC"/>
  </w:style>
  <w:style w:type="paragraph" w:customStyle="1" w:styleId="3D7DD09FDE8646DF83DD05AF773881DE">
    <w:name w:val="3D7DD09FDE8646DF83DD05AF773881DE"/>
    <w:rsid w:val="00865DFC"/>
  </w:style>
  <w:style w:type="paragraph" w:customStyle="1" w:styleId="668BE5541CA446D28E926741EB907135">
    <w:name w:val="668BE5541CA446D28E926741EB907135"/>
    <w:rsid w:val="00865DFC"/>
  </w:style>
  <w:style w:type="paragraph" w:customStyle="1" w:styleId="BB1BA8F945904772854B87CB01008438">
    <w:name w:val="BB1BA8F945904772854B87CB01008438"/>
    <w:rsid w:val="00865DFC"/>
  </w:style>
  <w:style w:type="paragraph" w:customStyle="1" w:styleId="FBD9C255DE1D4E9AA4262F166497657C">
    <w:name w:val="FBD9C255DE1D4E9AA4262F166497657C"/>
    <w:rsid w:val="00865DFC"/>
  </w:style>
  <w:style w:type="paragraph" w:customStyle="1" w:styleId="362D3ADD8AC245F78D1907BE07B64A62">
    <w:name w:val="362D3ADD8AC245F78D1907BE07B64A62"/>
    <w:rsid w:val="00865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3F6C13F26FE4B9353DF67BDCE318A" ma:contentTypeVersion="11" ma:contentTypeDescription="Create a new document." ma:contentTypeScope="" ma:versionID="4f31cc55f2f8f6ff2245f1835545cbec">
  <xsd:schema xmlns:xsd="http://www.w3.org/2001/XMLSchema" xmlns:xs="http://www.w3.org/2001/XMLSchema" xmlns:p="http://schemas.microsoft.com/office/2006/metadata/properties" xmlns:ns3="43d9e7d4-d0f3-43f1-8733-16c0b6dd889a" xmlns:ns4="7e3bb76b-ba2f-4d2d-ba9d-3a191285cd42" targetNamespace="http://schemas.microsoft.com/office/2006/metadata/properties" ma:root="true" ma:fieldsID="c1f39e0c90a02b0a1e2ff90ed53dee8c" ns3:_="" ns4:_="">
    <xsd:import namespace="43d9e7d4-d0f3-43f1-8733-16c0b6dd889a"/>
    <xsd:import namespace="7e3bb76b-ba2f-4d2d-ba9d-3a191285c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e7d4-d0f3-43f1-8733-16c0b6dd8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bb76b-ba2f-4d2d-ba9d-3a191285c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94142-5EA6-4181-AB85-7A573513C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81E77-4B06-4F4A-A036-D6A526396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9e7d4-d0f3-43f1-8733-16c0b6dd889a"/>
    <ds:schemaRef ds:uri="7e3bb76b-ba2f-4d2d-ba9d-3a191285c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1BACD-C6FD-4194-A721-AAD549F7E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265</TotalTime>
  <Pages>2</Pages>
  <Words>341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Tepp, Madis (STOPQ)</dc:creator>
  <cp:keywords/>
  <dc:description/>
  <cp:lastModifiedBy>Tepp, Madis (STOPQ)</cp:lastModifiedBy>
  <cp:revision>15</cp:revision>
  <dcterms:created xsi:type="dcterms:W3CDTF">2019-09-20T11:39:00Z</dcterms:created>
  <dcterms:modified xsi:type="dcterms:W3CDTF">2019-09-24T08:13:00Z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0x010100AD23F6C13F26FE4B9353DF67BDCE318A</vt:lpwstr>
  </property>
</Properties>
</file>